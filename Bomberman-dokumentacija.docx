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Pr="00AA056E" w:rsidRDefault="0041115B" w:rsidP="00AA056E">
      <w:pPr>
        <w:spacing w:before="60"/>
        <w:ind w:firstLine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513E13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7" o:title=""/>
                </v:shape>
                <o:OLEObject Type="Embed" ProgID="CorelDraw.Graphic.7" ShapeID="_x0000_i1025" DrawAspect="Content" ObjectID="_1621843848" r:id="rId8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086008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32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086008" w:rsidRDefault="00027775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 xml:space="preserve">Saša Serafimovski  </w:t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>R</w:t>
      </w:r>
      <w:r>
        <w:rPr>
          <w:rFonts w:ascii="Arial" w:hAnsi="Arial"/>
          <w:sz w:val="40"/>
          <w:szCs w:val="40"/>
          <w:lang/>
        </w:rPr>
        <w:t>А162/2016</w:t>
      </w:r>
    </w:p>
    <w:p w:rsidR="00027775" w:rsidRDefault="00027775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Nemanja Lekić</w:t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>R</w:t>
      </w:r>
      <w:r>
        <w:rPr>
          <w:rFonts w:ascii="Arial" w:hAnsi="Arial"/>
          <w:sz w:val="40"/>
          <w:szCs w:val="40"/>
          <w:lang/>
        </w:rPr>
        <w:t>А48/2015</w:t>
      </w:r>
    </w:p>
    <w:p w:rsidR="00027775" w:rsidRPr="00027775" w:rsidRDefault="00027775" w:rsidP="00027775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Aleksa Janjatović</w:t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ab/>
      </w:r>
      <w:r>
        <w:rPr>
          <w:rFonts w:ascii="Arial" w:hAnsi="Arial"/>
          <w:sz w:val="40"/>
          <w:szCs w:val="40"/>
          <w:lang/>
        </w:rPr>
        <w:t>R</w:t>
      </w:r>
      <w:r>
        <w:rPr>
          <w:rFonts w:ascii="Arial" w:hAnsi="Arial"/>
          <w:sz w:val="40"/>
          <w:szCs w:val="40"/>
          <w:lang/>
        </w:rPr>
        <w:t>А126/2016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027775" w:rsidRDefault="00027775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  <w:lang/>
        </w:rPr>
      </w:pPr>
      <w:r>
        <w:rPr>
          <w:rFonts w:ascii="Arial" w:hAnsi="Arial"/>
          <w:b/>
          <w:sz w:val="50"/>
          <w:szCs w:val="40"/>
        </w:rPr>
        <w:t>Bomberman - Unapređen</w:t>
      </w:r>
    </w:p>
    <w:p w:rsidR="0041115B" w:rsidRPr="00086008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Pr="00027775" w:rsidRDefault="00027775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Projektni Zadatak</w:t>
      </w:r>
    </w:p>
    <w:p w:rsidR="0041115B" w:rsidRDefault="00086008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r w:rsidR="00027775">
        <w:rPr>
          <w:rFonts w:ascii="Arial" w:hAnsi="Arial"/>
          <w:sz w:val="40"/>
          <w:szCs w:val="40"/>
          <w:lang/>
        </w:rPr>
        <w:t xml:space="preserve">Logičko projektovanje računarskih sistema 2 </w:t>
      </w:r>
      <w:r w:rsidR="0041115B">
        <w:rPr>
          <w:rFonts w:ascii="Arial" w:hAnsi="Arial"/>
          <w:sz w:val="40"/>
          <w:szCs w:val="40"/>
          <w:lang w:val="sr-Cyrl-CS"/>
        </w:rPr>
        <w:t>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8F0C06" w:rsidRDefault="008F0C06" w:rsidP="009C41D8">
      <w:pPr>
        <w:spacing w:before="60" w:line="240" w:lineRule="auto"/>
        <w:ind w:left="1712" w:firstLine="448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Mentor: Miloš Subotić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41115B" w:rsidRPr="008F0C06" w:rsidRDefault="008F0C06" w:rsidP="009C41D8">
      <w:pPr>
        <w:spacing w:before="60" w:line="240" w:lineRule="auto"/>
        <w:ind w:left="2880" w:firstLine="720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32"/>
          <w:szCs w:val="40"/>
          <w:lang/>
        </w:rPr>
        <w:t>Novi Sad, jun 2019</w:t>
      </w:r>
    </w:p>
    <w:p w:rsidR="00517A6A" w:rsidRPr="007633A7" w:rsidRDefault="00517A6A">
      <w:pPr>
        <w:ind w:firstLine="0"/>
        <w:rPr>
          <w:lang/>
        </w:rPr>
        <w:sectPr w:rsidR="00517A6A" w:rsidRPr="007633A7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9857F6" w:rsidRPr="00027775" w:rsidRDefault="009857F6" w:rsidP="00AD67BD">
      <w:pPr>
        <w:ind w:firstLine="0"/>
        <w:jc w:val="left"/>
        <w:rPr>
          <w:sz w:val="16"/>
          <w:szCs w:val="16"/>
          <w:lang/>
        </w:rPr>
      </w:pPr>
    </w:p>
    <w:p w:rsidR="00AD67BD" w:rsidRPr="007633A7" w:rsidRDefault="007633A7" w:rsidP="006A6C11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/>
        </w:rPr>
      </w:pPr>
      <w:r>
        <w:rPr>
          <w:rFonts w:ascii="Tahoma" w:hAnsi="Tahoma" w:cs="Tahoma"/>
          <w:b/>
          <w:bCs/>
          <w:smallCaps/>
          <w:sz w:val="32"/>
          <w:lang/>
        </w:rPr>
        <w:t>Sadržaj</w:t>
      </w:r>
    </w:p>
    <w:p w:rsidR="00AD67BD" w:rsidRDefault="00AD67BD" w:rsidP="00AD67BD">
      <w:pPr>
        <w:rPr>
          <w:lang w:val="sl-SI"/>
        </w:rPr>
      </w:pPr>
    </w:p>
    <w:p w:rsidR="00517A6A" w:rsidRDefault="00560FFA" w:rsidP="00026929">
      <w:pPr>
        <w:pStyle w:val="TOC1"/>
        <w:rPr>
          <w:noProof/>
          <w:szCs w:val="24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472220115" w:history="1">
        <w:r w:rsidR="00517A6A">
          <w:rPr>
            <w:rStyle w:val="Hyperlink"/>
            <w:noProof/>
          </w:rPr>
          <w:t>1.</w:t>
        </w:r>
        <w:r w:rsidR="00517A6A">
          <w:rPr>
            <w:noProof/>
            <w:szCs w:val="24"/>
            <w:lang w:val="en-US"/>
          </w:rPr>
          <w:tab/>
        </w:r>
        <w:r w:rsidR="00086008">
          <w:rPr>
            <w:rStyle w:val="Hyperlink"/>
            <w:noProof/>
          </w:rPr>
          <w:t>Opis igre i Gameplay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60FFA" w:rsidP="00026929">
      <w:pPr>
        <w:pStyle w:val="TOC1"/>
        <w:rPr>
          <w:noProof/>
          <w:szCs w:val="24"/>
          <w:lang w:val="en-US"/>
        </w:rPr>
      </w:pPr>
      <w:hyperlink w:anchor="_Toc472220116" w:history="1">
        <w:r w:rsidR="00517A6A">
          <w:rPr>
            <w:rStyle w:val="Hyperlink"/>
            <w:noProof/>
          </w:rPr>
          <w:t>2.</w:t>
        </w:r>
        <w:r w:rsidR="00517A6A">
          <w:rPr>
            <w:noProof/>
            <w:szCs w:val="24"/>
            <w:lang w:val="en-US"/>
          </w:rPr>
          <w:tab/>
        </w:r>
        <w:r w:rsidR="00E9219C">
          <w:rPr>
            <w:rStyle w:val="Hyperlink"/>
            <w:noProof/>
          </w:rPr>
          <w:t>Opis rada</w:t>
        </w:r>
        <w:bookmarkStart w:id="0" w:name="_GoBack"/>
        <w:bookmarkEnd w:id="0"/>
        <w:r w:rsidR="008F1CE8">
          <w:rPr>
            <w:rStyle w:val="Hyperlink"/>
            <w:noProof/>
          </w:rPr>
          <w:t xml:space="preserve"> (uvod)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60FFA" w:rsidP="00026929">
      <w:pPr>
        <w:pStyle w:val="TOC1"/>
        <w:rPr>
          <w:noProof/>
          <w:szCs w:val="24"/>
          <w:lang w:val="en-US"/>
        </w:rPr>
      </w:pPr>
      <w:hyperlink w:anchor="_Toc472220117" w:history="1">
        <w:r w:rsidR="00517A6A">
          <w:rPr>
            <w:rStyle w:val="Hyperlink"/>
            <w:noProof/>
          </w:rPr>
          <w:t>3.</w:t>
        </w:r>
        <w:r w:rsidR="00517A6A">
          <w:rPr>
            <w:noProof/>
            <w:szCs w:val="24"/>
            <w:lang w:val="en-US"/>
          </w:rPr>
          <w:tab/>
        </w:r>
        <w:r w:rsidR="008F1CE8">
          <w:rPr>
            <w:rStyle w:val="Hyperlink"/>
            <w:noProof/>
          </w:rPr>
          <w:t>Datoteka  -  Battle city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17A6A" w:rsidP="00AA056E">
      <w:pPr>
        <w:pStyle w:val="TOC1"/>
        <w:ind w:firstLine="0"/>
        <w:rPr>
          <w:noProof/>
          <w:szCs w:val="24"/>
          <w:lang w:val="en-US"/>
        </w:rPr>
      </w:pPr>
    </w:p>
    <w:p w:rsidR="00517A6A" w:rsidRDefault="00560FFA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 w:rsidP="0008600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 w:rsidRPr="00086008">
        <w:rPr>
          <w:b/>
          <w:sz w:val="28"/>
          <w:szCs w:val="28"/>
          <w:lang w:val="sl-SI"/>
        </w:rPr>
        <w:t>1.Opis igre i Gameplay</w:t>
      </w:r>
    </w:p>
    <w:p w:rsidR="00086008" w:rsidRDefault="00086008" w:rsidP="0008600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</w:p>
    <w:p w:rsidR="00862721" w:rsidRDefault="00086008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</w:t>
      </w:r>
      <w:r w:rsidRPr="00086008">
        <w:rPr>
          <w:szCs w:val="24"/>
          <w:lang w:val="sl-SI"/>
        </w:rPr>
        <w:t>Igrica Bomberman realizovana je kao projektni zadatak u okviru predmeta LPRS2.</w:t>
      </w:r>
      <w:r>
        <w:rPr>
          <w:szCs w:val="24"/>
          <w:lang w:val="sl-SI"/>
        </w:rPr>
        <w:t xml:space="preserve">  Dizajnirana je za FPGA platformu – Microblaze procesor.</w:t>
      </w:r>
    </w:p>
    <w:p w:rsidR="00862721" w:rsidRPr="00D27468" w:rsidRDefault="00BC601E" w:rsidP="00086008">
      <w:pPr>
        <w:tabs>
          <w:tab w:val="right" w:leader="dot" w:pos="8789"/>
        </w:tabs>
        <w:ind w:firstLine="0"/>
        <w:jc w:val="left"/>
        <w:rPr>
          <w:szCs w:val="24"/>
        </w:rPr>
      </w:pPr>
      <w:r>
        <w:rPr>
          <w:szCs w:val="24"/>
          <w:lang w:val="sl-SI"/>
        </w:rPr>
        <w:t xml:space="preserve">    </w:t>
      </w:r>
      <w:r w:rsidRPr="009C41D8">
        <w:rPr>
          <w:b/>
          <w:szCs w:val="24"/>
          <w:lang w:val="sl-SI"/>
        </w:rPr>
        <w:t>Bomberman</w:t>
      </w:r>
      <w:r>
        <w:rPr>
          <w:szCs w:val="24"/>
          <w:lang w:val="sl-SI"/>
        </w:rPr>
        <w:t xml:space="preserve"> je strategijska igra koja je originalno razvijena u </w:t>
      </w:r>
      <w:r w:rsidRPr="009C41D8">
        <w:rPr>
          <w:i/>
          <w:szCs w:val="24"/>
          <w:lang w:val="sl-SI"/>
        </w:rPr>
        <w:t>Hudson Soft</w:t>
      </w:r>
      <w:r>
        <w:rPr>
          <w:szCs w:val="24"/>
          <w:lang w:val="sl-SI"/>
        </w:rPr>
        <w:t xml:space="preserve"> komplaniji, a trenutno je poseduje </w:t>
      </w:r>
      <w:r w:rsidRPr="009C41D8">
        <w:rPr>
          <w:i/>
          <w:szCs w:val="24"/>
          <w:lang w:val="sl-SI"/>
        </w:rPr>
        <w:t>Konami</w:t>
      </w:r>
      <w:r>
        <w:rPr>
          <w:szCs w:val="24"/>
          <w:lang w:val="sl-SI"/>
        </w:rPr>
        <w:t>. Prvi put igra je objavljena 1983</w:t>
      </w:r>
      <w:r w:rsidR="00D27468">
        <w:rPr>
          <w:szCs w:val="24"/>
          <w:lang w:val="sl-SI"/>
        </w:rPr>
        <w:t xml:space="preserve">. godine, a poslednja verzija  </w:t>
      </w:r>
      <w:r w:rsidR="00D27468">
        <w:rPr>
          <w:i/>
          <w:szCs w:val="24"/>
          <w:lang w:val="sl-SI"/>
        </w:rPr>
        <w:t xml:space="preserve">Super Bomberman R, </w:t>
      </w:r>
      <w:r w:rsidR="00D27468">
        <w:rPr>
          <w:szCs w:val="24"/>
          <w:lang w:val="sl-SI"/>
        </w:rPr>
        <w:t>objavljena je trećeg marta 2017. godine. Danas je Bomberman razvijen na više od 70 različitih platformi.</w:t>
      </w:r>
    </w:p>
    <w:p w:rsidR="00E9219C" w:rsidRDefault="00E9219C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Mapa igrice je kvadratnog oblika, </w:t>
      </w:r>
      <w:r w:rsidR="009C41D8">
        <w:rPr>
          <w:szCs w:val="24"/>
          <w:lang w:val="sl-SI"/>
        </w:rPr>
        <w:t xml:space="preserve">sačinjena od blokova i ciglica. </w:t>
      </w:r>
      <w:r>
        <w:rPr>
          <w:szCs w:val="24"/>
          <w:lang w:val="sl-SI"/>
        </w:rPr>
        <w:t>Blokovi</w:t>
      </w:r>
      <w:r w:rsidR="009C41D8">
        <w:rPr>
          <w:szCs w:val="24"/>
          <w:lang w:val="sl-SI"/>
        </w:rPr>
        <w:t xml:space="preserve"> se ne mogu uništiti bombom, a Bomberman i</w:t>
      </w:r>
      <w:r>
        <w:rPr>
          <w:szCs w:val="24"/>
          <w:lang w:val="sl-SI"/>
        </w:rPr>
        <w:t xml:space="preserve"> neprijatel</w:t>
      </w:r>
      <w:r w:rsidR="009C41D8">
        <w:rPr>
          <w:szCs w:val="24"/>
          <w:lang w:val="sl-SI"/>
        </w:rPr>
        <w:t xml:space="preserve">ji ne mogu da prođu kroz blok. </w:t>
      </w:r>
      <w:r>
        <w:rPr>
          <w:szCs w:val="24"/>
          <w:lang w:val="sl-SI"/>
        </w:rPr>
        <w:t>Cigla se uništava bombom i stvara se novi prolaz u mapi.</w:t>
      </w:r>
    </w:p>
    <w:p w:rsidR="00862721" w:rsidRPr="00862721" w:rsidRDefault="00862721" w:rsidP="00086008">
      <w:pPr>
        <w:tabs>
          <w:tab w:val="right" w:leader="dot" w:pos="8789"/>
        </w:tabs>
        <w:ind w:firstLine="0"/>
        <w:jc w:val="left"/>
        <w:rPr>
          <w:szCs w:val="24"/>
        </w:rPr>
      </w:pPr>
      <w:r>
        <w:rPr>
          <w:szCs w:val="24"/>
          <w:lang w:val="sl-SI"/>
        </w:rPr>
        <w:t xml:space="preserve">    Kada igra </w:t>
      </w:r>
      <w:r>
        <w:rPr>
          <w:szCs w:val="24"/>
        </w:rPr>
        <w:t xml:space="preserve">započne, na mapi se nalazi Bomberman i četiri neprijatelja koja se kreću po mapi. Njegov zadatak je da postavlja bombe i ubija neprijatelje. Takođe, Bomberman mora na vreme da se pomeri od bombe koja eksplodira posle određenog vremena, jer gubi život ukoliko ne pobegne. </w:t>
      </w:r>
      <w:r w:rsidR="009C41D8">
        <w:rPr>
          <w:szCs w:val="24"/>
        </w:rPr>
        <w:t>Mora se paziti</w:t>
      </w:r>
      <w:r>
        <w:rPr>
          <w:szCs w:val="24"/>
        </w:rPr>
        <w:t xml:space="preserve"> na neprijatelje koji se kreću i ako dođu u kontakt sa Bombermanom takođe mu oduzimaju život. Ukoliko Bomberman izgubi sva tri života, na ekranu se iscrtava mapa na kojoj piše  „Game over“ i tu se igra završava. Ukoliko igrač uspe da eliminiše sve neprijatelje, na mapi se pojavljuju vrata i kada igrač stane na njih prelazi na sledeći nivo ove igrice ili pobeđuje.</w:t>
      </w:r>
    </w:p>
    <w:p w:rsidR="00086008" w:rsidRPr="00086008" w:rsidRDefault="00086008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</w:t>
      </w:r>
    </w:p>
    <w:p w:rsidR="00086008" w:rsidRPr="00086008" w:rsidRDefault="00086008" w:rsidP="00086008">
      <w:pPr>
        <w:tabs>
          <w:tab w:val="right" w:leader="dot" w:pos="8789"/>
        </w:tabs>
        <w:ind w:firstLine="0"/>
        <w:jc w:val="left"/>
        <w:rPr>
          <w:sz w:val="28"/>
          <w:szCs w:val="28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D27468" w:rsidP="00D2746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 w:rsidRPr="00D27468">
        <w:rPr>
          <w:b/>
          <w:sz w:val="28"/>
          <w:szCs w:val="28"/>
          <w:lang w:val="sl-SI"/>
        </w:rPr>
        <w:t>2.Opis rada</w:t>
      </w:r>
    </w:p>
    <w:p w:rsidR="00D27468" w:rsidRDefault="00D27468" w:rsidP="00D2746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</w:p>
    <w:p w:rsidR="00D27468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8F1CE8">
        <w:rPr>
          <w:b/>
          <w:szCs w:val="24"/>
          <w:lang w:val="sl-SI"/>
        </w:rPr>
        <w:t xml:space="preserve">    </w:t>
      </w:r>
      <w:r w:rsidRPr="008F1CE8">
        <w:rPr>
          <w:szCs w:val="24"/>
          <w:lang w:val="sl-SI"/>
        </w:rPr>
        <w:t xml:space="preserve">Na početku, bilo je potrebno generisati </w:t>
      </w:r>
      <w:r w:rsidRPr="009C41D8">
        <w:rPr>
          <w:b/>
          <w:szCs w:val="24"/>
          <w:lang w:val="sl-SI"/>
        </w:rPr>
        <w:t>sprajtove</w:t>
      </w:r>
      <w:r w:rsidRPr="008F1CE8">
        <w:rPr>
          <w:szCs w:val="24"/>
          <w:lang w:val="sl-SI"/>
        </w:rPr>
        <w:t xml:space="preserve"> (sličice komponenata na mapi).</w:t>
      </w:r>
    </w:p>
    <w:p w:rsidR="00231573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9C41D8">
        <w:rPr>
          <w:szCs w:val="24"/>
          <w:u w:val="single"/>
          <w:lang w:val="sl-SI"/>
        </w:rPr>
        <w:t>Priprema sličica</w:t>
      </w:r>
      <w:r w:rsidRPr="008F1CE8">
        <w:rPr>
          <w:szCs w:val="24"/>
          <w:lang w:val="sl-SI"/>
        </w:rPr>
        <w:t>:</w:t>
      </w:r>
    </w:p>
    <w:p w:rsidR="004B4216" w:rsidRPr="008F1CE8" w:rsidRDefault="008F1CE8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</w:t>
      </w:r>
      <w:r w:rsidR="00231573" w:rsidRPr="008F1CE8">
        <w:rPr>
          <w:szCs w:val="24"/>
          <w:lang w:val="sl-SI"/>
        </w:rPr>
        <w:t xml:space="preserve">    </w:t>
      </w:r>
      <w:r>
        <w:rPr>
          <w:szCs w:val="24"/>
          <w:lang w:val="sl-SI"/>
        </w:rPr>
        <w:t xml:space="preserve"> *</w:t>
      </w:r>
      <w:r w:rsidR="004B4216" w:rsidRPr="008F1CE8">
        <w:rPr>
          <w:szCs w:val="24"/>
          <w:lang w:val="sl-SI"/>
        </w:rPr>
        <w:t>sve sličice  potrebno je izmeniti da budu dimenzija 16x16 sa ekstenzijom .</w:t>
      </w:r>
      <w:r w:rsidR="004B4216" w:rsidRPr="008F1CE8">
        <w:rPr>
          <w:i/>
          <w:szCs w:val="24"/>
          <w:lang w:val="sl-SI"/>
        </w:rPr>
        <w:t>jpg.</w:t>
      </w:r>
      <w:r w:rsidR="004B4216" w:rsidRPr="008F1CE8">
        <w:rPr>
          <w:szCs w:val="24"/>
          <w:lang w:val="sl-SI"/>
        </w:rPr>
        <w:t xml:space="preserve"> </w:t>
      </w:r>
    </w:p>
    <w:p w:rsidR="00231573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9C41D8">
        <w:rPr>
          <w:szCs w:val="24"/>
          <w:u w:val="single"/>
          <w:lang w:val="sl-SI"/>
        </w:rPr>
        <w:t>Generisanje sprajtova</w:t>
      </w:r>
      <w:r w:rsidRPr="008F1CE8">
        <w:rPr>
          <w:szCs w:val="24"/>
          <w:lang w:val="sl-SI"/>
        </w:rPr>
        <w:t>:</w:t>
      </w:r>
    </w:p>
    <w:p w:rsidR="004B4216" w:rsidRPr="008F1CE8" w:rsidRDefault="00231573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8F1CE8">
        <w:rPr>
          <w:szCs w:val="24"/>
          <w:lang w:val="sl-SI"/>
        </w:rPr>
        <w:t xml:space="preserve">        </w:t>
      </w:r>
      <w:r w:rsidR="008F1CE8">
        <w:rPr>
          <w:szCs w:val="24"/>
          <w:lang w:val="sl-SI"/>
        </w:rPr>
        <w:t>*</w:t>
      </w:r>
      <w:r w:rsidR="004B4216" w:rsidRPr="008F1CE8">
        <w:rPr>
          <w:szCs w:val="24"/>
          <w:lang w:val="sl-SI"/>
        </w:rPr>
        <w:t xml:space="preserve"> </w:t>
      </w:r>
      <w:r w:rsidRPr="008F1CE8">
        <w:rPr>
          <w:szCs w:val="24"/>
          <w:lang w:val="sl-SI"/>
        </w:rPr>
        <w:t xml:space="preserve">Visual Studio program </w:t>
      </w:r>
      <w:r w:rsidRPr="008F1CE8">
        <w:rPr>
          <w:i/>
          <w:szCs w:val="24"/>
          <w:lang w:val="sl-SI"/>
        </w:rPr>
        <w:t xml:space="preserve">battle-mem </w:t>
      </w:r>
      <w:r w:rsidRPr="008F1CE8">
        <w:rPr>
          <w:szCs w:val="24"/>
          <w:lang w:val="sl-SI"/>
        </w:rPr>
        <w:t xml:space="preserve">generiše memorijske fajlove , koje je potrebno kopirati u fajl </w:t>
      </w:r>
      <w:r w:rsidRPr="008F1CE8">
        <w:rPr>
          <w:i/>
          <w:szCs w:val="24"/>
          <w:lang w:val="sl-SI"/>
        </w:rPr>
        <w:t>ram.vhd.</w:t>
      </w:r>
      <w:r w:rsidRPr="008F1CE8">
        <w:rPr>
          <w:szCs w:val="24"/>
          <w:lang w:val="sl-SI"/>
        </w:rPr>
        <w:t xml:space="preserve"> Fajl </w:t>
      </w:r>
      <w:r w:rsidRPr="008F1CE8">
        <w:rPr>
          <w:i/>
          <w:szCs w:val="24"/>
          <w:lang w:val="sl-SI"/>
        </w:rPr>
        <w:t xml:space="preserve">ram.vhd </w:t>
      </w:r>
      <w:r w:rsidRPr="008F1CE8">
        <w:rPr>
          <w:szCs w:val="24"/>
          <w:lang w:val="sl-SI"/>
        </w:rPr>
        <w:t xml:space="preserve">predstavlja sadržaj memorije. Na početku ovog fajla se nalaze palete boja koje se koriste za različite sprajtove. Nakon paleta sledi niz sprajtova. Oni obuhvataju sličice Bombermana, blokova, neprijatelja, bombe i svih ostalih komponenata mape. Prilikom iscrtavanja sprajtova, hardver prolazi kroz ove adrese i iščitava indekse (adrese) boja odgovarajućih piksela i iscrtava ih. Program </w:t>
      </w:r>
      <w:r w:rsidRPr="008F1CE8">
        <w:rPr>
          <w:i/>
          <w:szCs w:val="24"/>
          <w:lang w:val="sl-SI"/>
        </w:rPr>
        <w:t xml:space="preserve">battle-mem </w:t>
      </w:r>
      <w:r w:rsidRPr="008F1CE8">
        <w:rPr>
          <w:szCs w:val="24"/>
          <w:lang w:val="sl-SI"/>
        </w:rPr>
        <w:t>sadrži funkcije koje generišu odgovarajući oblik parova adresa i polja, kako se duge sekvence ovih parova ne bi kucale ručno. U okviru funkcija vrši se računanje adresa i mapiranje sprajtova na odgovarajuće boje, odnosno mapiranje same mape na sprajtove.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9C41D8" w:rsidRDefault="009C41D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8F1CE8" w:rsidP="00C8391B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3. Datoteka -</w:t>
      </w:r>
      <w:r w:rsidR="00C8391B" w:rsidRPr="00C8391B">
        <w:rPr>
          <w:b/>
          <w:sz w:val="28"/>
          <w:szCs w:val="28"/>
          <w:lang w:val="sl-SI"/>
        </w:rPr>
        <w:t xml:space="preserve"> Battle city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8F1CE8">
      <w:pPr>
        <w:tabs>
          <w:tab w:val="right" w:leader="dot" w:pos="8789"/>
        </w:tabs>
        <w:ind w:firstLine="0"/>
        <w:rPr>
          <w:szCs w:val="24"/>
          <w:lang w:val="sl-SI"/>
        </w:rPr>
      </w:pPr>
      <w:r w:rsidRPr="008F1CE8">
        <w:rPr>
          <w:szCs w:val="24"/>
          <w:lang w:val="sl-SI"/>
        </w:rPr>
        <w:t xml:space="preserve">U datoteci </w:t>
      </w:r>
      <w:r>
        <w:rPr>
          <w:i/>
          <w:szCs w:val="24"/>
          <w:lang w:val="sl-SI"/>
        </w:rPr>
        <w:t>battle_</w:t>
      </w:r>
      <w:r w:rsidRPr="008F1CE8">
        <w:rPr>
          <w:i/>
          <w:szCs w:val="24"/>
          <w:lang w:val="sl-SI"/>
        </w:rPr>
        <w:t>city.c</w:t>
      </w:r>
      <w:r>
        <w:rPr>
          <w:i/>
          <w:szCs w:val="24"/>
          <w:lang w:val="sl-SI"/>
        </w:rPr>
        <w:t xml:space="preserve"> </w:t>
      </w:r>
      <w:r>
        <w:rPr>
          <w:szCs w:val="24"/>
          <w:lang w:val="sl-SI"/>
        </w:rPr>
        <w:t>nalazi se glavni deo programa. Čitav program nalazi se u beskonačnoj petlji kako bi se omogućio Gameplay.</w:t>
      </w:r>
    </w:p>
    <w:p w:rsidR="008F1CE8" w:rsidRDefault="008F1CE8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Mapa:</w:t>
      </w:r>
    </w:p>
    <w:p w:rsidR="009C41D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Pr="008F1CE8" w:rsidRDefault="008F1CE8">
      <w:pPr>
        <w:tabs>
          <w:tab w:val="right" w:leader="dot" w:pos="8789"/>
        </w:tabs>
        <w:ind w:firstLine="0"/>
        <w:rPr>
          <w:szCs w:val="24"/>
        </w:rPr>
      </w:pPr>
      <w:r>
        <w:rPr>
          <w:b/>
          <w:szCs w:val="24"/>
          <w:lang w:val="sl-SI"/>
        </w:rPr>
        <w:t xml:space="preserve">        </w:t>
      </w:r>
      <w:r>
        <w:rPr>
          <w:szCs w:val="24"/>
          <w:lang w:val="sl-SI"/>
        </w:rPr>
        <w:t xml:space="preserve">Pri pokretanju igrice prvo se iscrta mapa pomoću funkcije </w:t>
      </w:r>
      <w:r w:rsidRPr="008F1CE8">
        <w:rPr>
          <w:i/>
          <w:szCs w:val="24"/>
          <w:lang w:val="sl-SI"/>
        </w:rPr>
        <w:t>map</w:t>
      </w:r>
      <w:r w:rsidRPr="008F1CE8">
        <w:rPr>
          <w:i/>
          <w:szCs w:val="24"/>
        </w:rPr>
        <w:t>_update</w:t>
      </w:r>
      <w:r>
        <w:rPr>
          <w:i/>
          <w:szCs w:val="24"/>
        </w:rPr>
        <w:t xml:space="preserve">, </w:t>
      </w:r>
      <w:r>
        <w:rPr>
          <w:szCs w:val="24"/>
        </w:rPr>
        <w:t>koja se poziva svaki put kada je potrebno da se mapa iscrta odnosno promeni.</w:t>
      </w:r>
      <w:r w:rsidR="00FA79C7">
        <w:rPr>
          <w:szCs w:val="24"/>
        </w:rPr>
        <w:t xml:space="preserve"> Ukupno u projektnom zadatku postoje tri različite mape koje se menjaju u zavisnosti od trenutnog statusa igrice.</w:t>
      </w: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P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szCs w:val="24"/>
          <w:lang w:val="sl-SI"/>
        </w:rPr>
        <w:lastRenderedPageBreak/>
        <w:t xml:space="preserve">    </w:t>
      </w:r>
    </w:p>
    <w:p w:rsid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b/>
          <w:szCs w:val="24"/>
          <w:lang w:val="sl-SI"/>
        </w:rPr>
        <w:t>Main Menu:</w:t>
      </w:r>
    </w:p>
    <w:p w:rsid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6D4E91" w:rsidRPr="006D4E91" w:rsidRDefault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b/>
          <w:szCs w:val="24"/>
          <w:lang w:val="sl-SI"/>
        </w:rPr>
        <w:t xml:space="preserve">     </w:t>
      </w:r>
      <w:r>
        <w:rPr>
          <w:szCs w:val="24"/>
          <w:lang w:val="sl-SI"/>
        </w:rPr>
        <w:t xml:space="preserve">Funkcija </w:t>
      </w:r>
      <w:r>
        <w:rPr>
          <w:i/>
          <w:szCs w:val="24"/>
          <w:lang w:val="sl-SI"/>
        </w:rPr>
        <w:t xml:space="preserve">main_menu </w:t>
      </w:r>
      <w:r>
        <w:rPr>
          <w:szCs w:val="24"/>
          <w:lang w:val="sl-SI"/>
        </w:rPr>
        <w:t xml:space="preserve">omogućava da se izabere broj neprijatelja i njihova brzina. Zatim pritiskom na srednji taster </w:t>
      </w:r>
      <w:r>
        <w:rPr>
          <w:b/>
          <w:szCs w:val="24"/>
          <w:lang w:val="sl-SI"/>
        </w:rPr>
        <w:t xml:space="preserve">JOY2 </w:t>
      </w:r>
      <w:r>
        <w:rPr>
          <w:szCs w:val="24"/>
          <w:lang w:val="sl-SI"/>
        </w:rPr>
        <w:t xml:space="preserve">ulazimo započinjemo igricu na </w:t>
      </w:r>
      <w:r w:rsidRPr="006D4E91">
        <w:rPr>
          <w:i/>
          <w:szCs w:val="24"/>
          <w:lang w:val="sl-SI"/>
        </w:rPr>
        <w:t>map1</w:t>
      </w:r>
      <w:r>
        <w:rPr>
          <w:szCs w:val="24"/>
          <w:lang w:val="sl-SI"/>
        </w:rPr>
        <w:t>.</w:t>
      </w:r>
    </w:p>
    <w:p w:rsid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Kretanje Bombermana:</w:t>
      </w:r>
      <w:r>
        <w:rPr>
          <w:b/>
          <w:szCs w:val="24"/>
          <w:lang w:val="sl-SI"/>
        </w:rPr>
        <w:t xml:space="preserve"> </w:t>
      </w:r>
    </w:p>
    <w:p w:rsidR="009C41D8" w:rsidRDefault="009C41D8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FA79C7" w:rsidRPr="00FA79C7" w:rsidRDefault="00FA79C7">
      <w:pPr>
        <w:tabs>
          <w:tab w:val="right" w:leader="dot" w:pos="8789"/>
        </w:tabs>
        <w:ind w:firstLine="0"/>
        <w:rPr>
          <w:szCs w:val="24"/>
        </w:rPr>
      </w:pPr>
      <w:r>
        <w:rPr>
          <w:szCs w:val="24"/>
          <w:lang w:val="sl-SI"/>
        </w:rPr>
        <w:t xml:space="preserve">      Pritiskom tastera na E2LP ploči podešava se kretanje Bombermana. On može da se kreće svuda po mapi, osim na mestima na kojima se nalaze cigle i blokovi. To je omogućeno funkcijom </w:t>
      </w:r>
      <w:r w:rsidR="006D4E91">
        <w:rPr>
          <w:i/>
          <w:szCs w:val="24"/>
          <w:lang w:val="sl-SI"/>
        </w:rPr>
        <w:t>bomberman</w:t>
      </w:r>
      <w:r w:rsidRPr="00FA79C7">
        <w:rPr>
          <w:b/>
          <w:i/>
          <w:szCs w:val="24"/>
        </w:rPr>
        <w:t>_</w:t>
      </w:r>
      <w:r w:rsidRPr="00FA79C7">
        <w:rPr>
          <w:i/>
          <w:szCs w:val="24"/>
        </w:rPr>
        <w:t>move</w:t>
      </w:r>
      <w:r>
        <w:rPr>
          <w:i/>
          <w:szCs w:val="24"/>
        </w:rPr>
        <w:t>.</w:t>
      </w:r>
      <w:r>
        <w:rPr>
          <w:szCs w:val="24"/>
        </w:rPr>
        <w:t xml:space="preserve"> Smer kretanja Bombermana se podešava u zavisnosti od toga da li su u okolini Bombermana određene prepreke koje se detektuju funkcijom  </w:t>
      </w:r>
      <w:r w:rsidR="006D4E91">
        <w:rPr>
          <w:i/>
          <w:szCs w:val="24"/>
        </w:rPr>
        <w:t>obstacles</w:t>
      </w:r>
      <w:r w:rsidRPr="00FA79C7">
        <w:rPr>
          <w:b/>
          <w:i/>
          <w:szCs w:val="24"/>
        </w:rPr>
        <w:t>_</w:t>
      </w:r>
      <w:r w:rsidRPr="00FA79C7">
        <w:rPr>
          <w:i/>
          <w:szCs w:val="24"/>
        </w:rPr>
        <w:t>detection</w:t>
      </w:r>
      <w:r>
        <w:rPr>
          <w:i/>
          <w:szCs w:val="24"/>
        </w:rPr>
        <w:t>.</w:t>
      </w: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Kretanje neprijatelja:</w:t>
      </w:r>
    </w:p>
    <w:p w:rsidR="009C41D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Pr="006D4E91" w:rsidRDefault="00FA79C7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b/>
          <w:szCs w:val="24"/>
          <w:lang w:val="sl-SI"/>
        </w:rPr>
        <w:t xml:space="preserve">        </w:t>
      </w:r>
      <w:r w:rsidR="006D4E91">
        <w:rPr>
          <w:szCs w:val="24"/>
          <w:lang w:val="sl-SI"/>
        </w:rPr>
        <w:t xml:space="preserve">U </w:t>
      </w:r>
      <w:r w:rsidR="006D4E91">
        <w:rPr>
          <w:i/>
          <w:szCs w:val="24"/>
          <w:lang w:val="sl-SI"/>
        </w:rPr>
        <w:t>main</w:t>
      </w:r>
      <w:r w:rsidR="006D4E91" w:rsidRPr="00FA79C7">
        <w:rPr>
          <w:b/>
          <w:i/>
          <w:szCs w:val="24"/>
        </w:rPr>
        <w:t>_</w:t>
      </w:r>
      <w:r w:rsidR="006D4E91">
        <w:rPr>
          <w:i/>
          <w:szCs w:val="24"/>
          <w:lang w:val="sl-SI"/>
        </w:rPr>
        <w:t xml:space="preserve">menu </w:t>
      </w:r>
      <w:r w:rsidR="006D4E91">
        <w:rPr>
          <w:szCs w:val="24"/>
          <w:lang w:val="sl-SI"/>
        </w:rPr>
        <w:t>birmao broj neprijatelja koji će biti u igri. Startom igre izabrani broj</w:t>
      </w:r>
      <w:r>
        <w:rPr>
          <w:szCs w:val="24"/>
          <w:lang w:val="sl-SI"/>
        </w:rPr>
        <w:t xml:space="preserve"> neprijatelja se kreću po mapi u četiri smera pomoću funkcije </w:t>
      </w:r>
      <w:r w:rsidRPr="00FA79C7">
        <w:rPr>
          <w:i/>
          <w:szCs w:val="24"/>
          <w:lang w:val="sl-SI"/>
        </w:rPr>
        <w:t>random</w:t>
      </w:r>
      <w:r w:rsidRPr="00FA79C7">
        <w:rPr>
          <w:i/>
          <w:szCs w:val="24"/>
        </w:rPr>
        <w:t>_move_enemy</w:t>
      </w:r>
      <w:r>
        <w:rPr>
          <w:i/>
          <w:szCs w:val="24"/>
        </w:rPr>
        <w:t>.</w:t>
      </w:r>
      <w:r w:rsidR="006D4E91">
        <w:rPr>
          <w:i/>
          <w:szCs w:val="24"/>
        </w:rPr>
        <w:t xml:space="preserve"> </w:t>
      </w:r>
      <w:r w:rsidR="006D4E91">
        <w:rPr>
          <w:szCs w:val="24"/>
        </w:rPr>
        <w:t>Svaki se kreće na slučajan način (smer).</w:t>
      </w:r>
    </w:p>
    <w:p w:rsidR="00FA79C7" w:rsidRPr="008F1CE8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b/>
          <w:szCs w:val="24"/>
          <w:lang w:val="sl-SI"/>
        </w:rPr>
        <w:t xml:space="preserve">    </w:t>
      </w: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Detekcija i uništavanje prepreka:</w:t>
      </w:r>
    </w:p>
    <w:p w:rsidR="009C41D8" w:rsidRPr="008F1CE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Default="00AA056E">
      <w:pPr>
        <w:tabs>
          <w:tab w:val="right" w:leader="dot" w:pos="8789"/>
        </w:tabs>
        <w:ind w:firstLine="0"/>
        <w:rPr>
          <w:szCs w:val="24"/>
        </w:rPr>
      </w:pPr>
      <w:r>
        <w:rPr>
          <w:szCs w:val="24"/>
          <w:lang w:val="sl-SI"/>
        </w:rPr>
        <w:t xml:space="preserve">        Prepreke koje treba da uništi bomba (neprijatelji i cigle) detektuju se pomoću funkcije </w:t>
      </w:r>
      <w:r w:rsidR="006D4E91">
        <w:rPr>
          <w:i/>
          <w:szCs w:val="24"/>
          <w:lang w:val="sl-SI"/>
        </w:rPr>
        <w:t>obstacles</w:t>
      </w:r>
      <w:r w:rsidRPr="00AA056E">
        <w:rPr>
          <w:i/>
          <w:szCs w:val="24"/>
        </w:rPr>
        <w:t>_detection</w:t>
      </w:r>
      <w:r>
        <w:rPr>
          <w:i/>
          <w:szCs w:val="24"/>
        </w:rPr>
        <w:t xml:space="preserve">. </w:t>
      </w:r>
      <w:r>
        <w:rPr>
          <w:szCs w:val="24"/>
        </w:rPr>
        <w:t xml:space="preserve"> Bomba se postavlja pritiskom srednjeg taster na E2LP ploči  i nakon određenog vremena eksplodira. Ona takođe oduzima život i samom Bombermanu ako ne pobegne na vreme.</w:t>
      </w:r>
    </w:p>
    <w:p w:rsidR="00C2559D" w:rsidRDefault="00C2559D">
      <w:pPr>
        <w:tabs>
          <w:tab w:val="right" w:leader="dot" w:pos="8789"/>
        </w:tabs>
        <w:ind w:firstLine="0"/>
        <w:rPr>
          <w:szCs w:val="24"/>
        </w:rPr>
      </w:pPr>
    </w:p>
    <w:p w:rsidR="00C2559D" w:rsidRDefault="00C2559D">
      <w:pPr>
        <w:tabs>
          <w:tab w:val="right" w:leader="dot" w:pos="8789"/>
        </w:tabs>
        <w:ind w:firstLine="0"/>
        <w:rPr>
          <w:b/>
          <w:szCs w:val="24"/>
        </w:rPr>
      </w:pPr>
      <w:r>
        <w:rPr>
          <w:b/>
          <w:szCs w:val="24"/>
        </w:rPr>
        <w:t xml:space="preserve">Detekcija </w:t>
      </w:r>
      <w:r w:rsidR="00DC7CCC">
        <w:rPr>
          <w:b/>
          <w:szCs w:val="24"/>
        </w:rPr>
        <w:t>i uništavanje</w:t>
      </w:r>
      <w:r>
        <w:rPr>
          <w:b/>
          <w:szCs w:val="24"/>
        </w:rPr>
        <w:t xml:space="preserve"> neprijatelja: </w:t>
      </w:r>
    </w:p>
    <w:p w:rsidR="00C2559D" w:rsidRDefault="00C2559D">
      <w:pPr>
        <w:tabs>
          <w:tab w:val="right" w:leader="dot" w:pos="8789"/>
        </w:tabs>
        <w:ind w:firstLine="0"/>
        <w:rPr>
          <w:b/>
          <w:szCs w:val="24"/>
        </w:rPr>
      </w:pPr>
      <w:r>
        <w:rPr>
          <w:b/>
          <w:szCs w:val="24"/>
        </w:rPr>
        <w:t xml:space="preserve">     </w:t>
      </w:r>
      <w:r w:rsidR="00DC7CCC">
        <w:rPr>
          <w:b/>
          <w:szCs w:val="24"/>
        </w:rPr>
        <w:t xml:space="preserve"> </w:t>
      </w:r>
    </w:p>
    <w:p w:rsidR="00DC7CCC" w:rsidRPr="00DC7CCC" w:rsidRDefault="00DC7CCC">
      <w:pPr>
        <w:tabs>
          <w:tab w:val="right" w:leader="dot" w:pos="8789"/>
        </w:tabs>
        <w:ind w:firstLine="0"/>
        <w:rPr>
          <w:b/>
          <w:szCs w:val="24"/>
        </w:rPr>
      </w:pPr>
      <w:r>
        <w:rPr>
          <w:b/>
          <w:szCs w:val="24"/>
        </w:rPr>
        <w:t xml:space="preserve">     </w:t>
      </w:r>
      <w:r>
        <w:rPr>
          <w:szCs w:val="24"/>
        </w:rPr>
        <w:t xml:space="preserve">Detekcija za uništenje neprijatelja za se vrši u okviru funkcije </w:t>
      </w:r>
      <w:r>
        <w:rPr>
          <w:i/>
          <w:szCs w:val="24"/>
        </w:rPr>
        <w:t xml:space="preserve">explosion_detection </w:t>
      </w:r>
      <w:r>
        <w:rPr>
          <w:szCs w:val="24"/>
        </w:rPr>
        <w:t xml:space="preserve">koja se poziva unutar same funkcije </w:t>
      </w:r>
      <w:r>
        <w:rPr>
          <w:i/>
          <w:szCs w:val="24"/>
        </w:rPr>
        <w:t>detonate</w:t>
      </w:r>
      <w:r>
        <w:rPr>
          <w:szCs w:val="24"/>
        </w:rPr>
        <w:t xml:space="preserve">. Ako se primeti da je neprijatelj na putu ekplozije, poziva se </w:t>
      </w:r>
      <w:r w:rsidRPr="00DC7CCC">
        <w:rPr>
          <w:i/>
          <w:szCs w:val="24"/>
        </w:rPr>
        <w:t>destroy_enemy</w:t>
      </w:r>
      <w:r>
        <w:rPr>
          <w:i/>
          <w:szCs w:val="24"/>
        </w:rPr>
        <w:t xml:space="preserve"> </w:t>
      </w:r>
      <w:r w:rsidR="00501BAF">
        <w:rPr>
          <w:szCs w:val="24"/>
        </w:rPr>
        <w:t>funkcija koja prolazi kroz niz struktura neprijatelja za zadatu mapu i proverava koji je tačno neprijatelj u pitanju.</w:t>
      </w:r>
    </w:p>
    <w:p w:rsidR="006D4E91" w:rsidRDefault="006D4E91">
      <w:pPr>
        <w:tabs>
          <w:tab w:val="right" w:leader="dot" w:pos="8789"/>
        </w:tabs>
        <w:ind w:firstLine="0"/>
        <w:rPr>
          <w:szCs w:val="24"/>
        </w:rPr>
      </w:pPr>
    </w:p>
    <w:p w:rsidR="00501BAF" w:rsidRDefault="00501BAF">
      <w:pPr>
        <w:tabs>
          <w:tab w:val="right" w:leader="dot" w:pos="8789"/>
        </w:tabs>
        <w:ind w:firstLine="0"/>
        <w:rPr>
          <w:szCs w:val="24"/>
        </w:rPr>
      </w:pPr>
    </w:p>
    <w:p w:rsidR="00501BAF" w:rsidRDefault="00501BAF">
      <w:pPr>
        <w:tabs>
          <w:tab w:val="right" w:leader="dot" w:pos="8789"/>
        </w:tabs>
        <w:ind w:firstLine="0"/>
        <w:rPr>
          <w:szCs w:val="24"/>
        </w:rPr>
      </w:pPr>
    </w:p>
    <w:p w:rsid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b/>
          <w:szCs w:val="24"/>
          <w:lang w:val="sl-SI"/>
        </w:rPr>
        <w:lastRenderedPageBreak/>
        <w:t>Super moći</w:t>
      </w:r>
    </w:p>
    <w:p w:rsidR="006D4E91" w:rsidRDefault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6D4E91" w:rsidRDefault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b/>
          <w:szCs w:val="24"/>
          <w:lang w:val="sl-SI"/>
        </w:rPr>
        <w:t xml:space="preserve">      </w:t>
      </w:r>
      <w:r>
        <w:rPr>
          <w:szCs w:val="24"/>
          <w:lang w:val="sl-SI"/>
        </w:rPr>
        <w:t xml:space="preserve">Tokom igre postoji 2 tipa pojačanja za bombermana. Generišu se random nakon eksplozije u njihovoj oklini (funkcija </w:t>
      </w:r>
      <w:r w:rsidRPr="006D4E91">
        <w:rPr>
          <w:i/>
          <w:szCs w:val="24"/>
          <w:lang w:val="sl-SI"/>
        </w:rPr>
        <w:t>place_random_power_up</w:t>
      </w:r>
      <w:r>
        <w:rPr>
          <w:szCs w:val="24"/>
          <w:lang w:val="sl-SI"/>
        </w:rPr>
        <w:t>). Skupljanjem njih bomberman dobija odredjene moći</w:t>
      </w:r>
    </w:p>
    <w:p w:rsidR="006D4E91" w:rsidRDefault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6D4E91" w:rsidRDefault="006D4E91" w:rsidP="006D4E91">
      <w:pPr>
        <w:pStyle w:val="ListParagraph"/>
        <w:numPr>
          <w:ilvl w:val="0"/>
          <w:numId w:val="5"/>
        </w:numPr>
        <w:tabs>
          <w:tab w:val="right" w:leader="dot" w:pos="8789"/>
        </w:tabs>
        <w:rPr>
          <w:szCs w:val="24"/>
          <w:lang w:val="sl-SI"/>
        </w:rPr>
      </w:pPr>
      <w:r>
        <w:rPr>
          <w:b/>
          <w:szCs w:val="24"/>
          <w:lang w:val="sl-SI"/>
        </w:rPr>
        <w:t xml:space="preserve">PowerUP Jačanje bombe - </w:t>
      </w:r>
      <w:r>
        <w:rPr>
          <w:szCs w:val="24"/>
          <w:lang w:val="sl-SI"/>
        </w:rPr>
        <w:t xml:space="preserve"> Skupljanjem ove moći dobijamo veći opseg eksplozije     (max 6)</w:t>
      </w:r>
    </w:p>
    <w:p w:rsidR="006D4E91" w:rsidRDefault="006D4E91" w:rsidP="006D4E91">
      <w:pPr>
        <w:pStyle w:val="ListParagraph"/>
        <w:numPr>
          <w:ilvl w:val="0"/>
          <w:numId w:val="5"/>
        </w:numPr>
        <w:tabs>
          <w:tab w:val="right" w:leader="dot" w:pos="8789"/>
        </w:tabs>
        <w:rPr>
          <w:szCs w:val="24"/>
          <w:lang w:val="sl-SI"/>
        </w:rPr>
      </w:pPr>
      <w:r>
        <w:rPr>
          <w:b/>
          <w:szCs w:val="24"/>
          <w:lang w:val="sl-SI"/>
        </w:rPr>
        <w:t xml:space="preserve">PowerUP Broj Bombi – </w:t>
      </w:r>
      <w:r>
        <w:rPr>
          <w:szCs w:val="24"/>
          <w:lang w:val="sl-SI"/>
        </w:rPr>
        <w:t>Skupoljanjem ove moći bomberman dobija +1 dodatnu bombu koju može da postavi (max 3)</w:t>
      </w:r>
    </w:p>
    <w:p w:rsidR="006D4E91" w:rsidRDefault="006D4E91" w:rsidP="006D4E91">
      <w:pPr>
        <w:tabs>
          <w:tab w:val="right" w:leader="dot" w:pos="8789"/>
        </w:tabs>
        <w:rPr>
          <w:szCs w:val="24"/>
          <w:lang w:val="sl-SI"/>
        </w:rPr>
      </w:pPr>
    </w:p>
    <w:p w:rsidR="006D4E91" w:rsidRDefault="006D4E91" w:rsidP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b/>
          <w:szCs w:val="24"/>
          <w:lang w:val="sl-SI"/>
        </w:rPr>
        <w:t>Kraj igre</w:t>
      </w:r>
    </w:p>
    <w:p w:rsidR="006D4E91" w:rsidRDefault="006D4E91" w:rsidP="006D4E91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6D4E91" w:rsidRDefault="006D4E91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b/>
          <w:szCs w:val="24"/>
          <w:lang w:val="sl-SI"/>
        </w:rPr>
        <w:t xml:space="preserve">      </w:t>
      </w:r>
      <w:r>
        <w:rPr>
          <w:szCs w:val="24"/>
          <w:lang w:val="sl-SI"/>
        </w:rPr>
        <w:t>Postoje 2 ishoda igre</w:t>
      </w:r>
    </w:p>
    <w:p w:rsidR="006D4E91" w:rsidRDefault="006D4E91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6D4E91" w:rsidRPr="006D4E91" w:rsidRDefault="006D4E91" w:rsidP="006D4E91">
      <w:pPr>
        <w:pStyle w:val="ListParagraph"/>
        <w:numPr>
          <w:ilvl w:val="0"/>
          <w:numId w:val="7"/>
        </w:numPr>
        <w:tabs>
          <w:tab w:val="right" w:leader="dot" w:pos="8789"/>
        </w:tabs>
        <w:rPr>
          <w:b/>
          <w:szCs w:val="24"/>
          <w:lang w:val="sl-SI"/>
        </w:rPr>
      </w:pPr>
      <w:r>
        <w:rPr>
          <w:b/>
          <w:szCs w:val="24"/>
          <w:lang w:val="sl-SI"/>
        </w:rPr>
        <w:t xml:space="preserve">WIN – </w:t>
      </w:r>
      <w:r>
        <w:rPr>
          <w:szCs w:val="24"/>
          <w:lang w:val="sl-SI"/>
        </w:rPr>
        <w:t>Ukoliko bomberman uništi sve neprijatelje koji se kreću po mapi pojavljuje se na mapi vrata kroz koje bomberman mora proći da bi uspešno prešao nivo i prikazujemo »GAME WON« screen</w:t>
      </w:r>
    </w:p>
    <w:p w:rsidR="006D4E91" w:rsidRPr="006D4E91" w:rsidRDefault="006D4E91" w:rsidP="006D4E91">
      <w:pPr>
        <w:pStyle w:val="ListParagraph"/>
        <w:tabs>
          <w:tab w:val="right" w:leader="dot" w:pos="8789"/>
        </w:tabs>
        <w:ind w:left="1080" w:firstLine="0"/>
        <w:rPr>
          <w:b/>
          <w:szCs w:val="24"/>
          <w:lang w:val="sl-SI"/>
        </w:rPr>
      </w:pPr>
    </w:p>
    <w:p w:rsidR="006D4E91" w:rsidRPr="006D4E91" w:rsidRDefault="006D4E91" w:rsidP="006D4E91">
      <w:pPr>
        <w:pStyle w:val="ListParagraph"/>
        <w:numPr>
          <w:ilvl w:val="0"/>
          <w:numId w:val="7"/>
        </w:numPr>
        <w:tabs>
          <w:tab w:val="right" w:leader="dot" w:pos="8789"/>
        </w:tabs>
        <w:rPr>
          <w:b/>
          <w:szCs w:val="24"/>
          <w:lang w:val="sl-SI"/>
        </w:rPr>
      </w:pPr>
      <w:r>
        <w:rPr>
          <w:b/>
          <w:szCs w:val="24"/>
          <w:lang w:val="sl-SI"/>
        </w:rPr>
        <w:t xml:space="preserve">LOSE – </w:t>
      </w:r>
      <w:r>
        <w:rPr>
          <w:szCs w:val="24"/>
          <w:lang w:val="sl-SI"/>
        </w:rPr>
        <w:t xml:space="preserve">Bomberman sadrži 2 života, ukoliko izgubi oba igra se završava i prikazuje se »GAME OVER« screen. </w:t>
      </w:r>
    </w:p>
    <w:p w:rsidR="006D4E91" w:rsidRDefault="006D4E91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szCs w:val="24"/>
          <w:lang w:val="sl-SI"/>
        </w:rPr>
        <w:t xml:space="preserve">Bomberman život može izgubiti nailaženjem na neprijatelja koji ga ubije i vraća ga na početak mape. </w:t>
      </w:r>
    </w:p>
    <w:p w:rsidR="006D4E91" w:rsidRDefault="006D4E91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szCs w:val="24"/>
          <w:lang w:val="sl-SI"/>
        </w:rPr>
        <w:t>Bomberman život može izgubiti ako se nalazu u dometu eksplozije prethodno postavljenje bombe</w:t>
      </w:r>
      <w:r w:rsidR="00E90CE5">
        <w:rPr>
          <w:szCs w:val="24"/>
          <w:lang w:val="sl-SI"/>
        </w:rPr>
        <w:t>.</w:t>
      </w:r>
    </w:p>
    <w:p w:rsidR="00A315F4" w:rsidRDefault="00E90CE5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szCs w:val="24"/>
          <w:lang w:val="sl-SI"/>
        </w:rPr>
        <w:t xml:space="preserve">U slučaju svakog gubitka života poziva se funkcija </w:t>
      </w:r>
      <w:r w:rsidRPr="00E90CE5">
        <w:rPr>
          <w:i/>
          <w:szCs w:val="24"/>
          <w:lang w:val="sl-SI"/>
        </w:rPr>
        <w:t>kill_bomberman</w:t>
      </w:r>
      <w:r>
        <w:rPr>
          <w:szCs w:val="24"/>
          <w:lang w:val="sl-SI"/>
        </w:rPr>
        <w:t xml:space="preserve"> koja smanjuje broj života bombermana i koja ga vraća na početnu poziciju.</w:t>
      </w:r>
      <w:r w:rsidR="00A315F4">
        <w:rPr>
          <w:szCs w:val="24"/>
          <w:lang w:val="sl-SI"/>
        </w:rPr>
        <w:t xml:space="preserve"> Funkcija </w:t>
      </w:r>
      <w:r w:rsidR="00827723">
        <w:rPr>
          <w:i/>
          <w:szCs w:val="24"/>
          <w:lang w:val="sl-SI"/>
        </w:rPr>
        <w:t xml:space="preserve">find_bomberman </w:t>
      </w:r>
      <w:r w:rsidR="00827723">
        <w:rPr>
          <w:szCs w:val="24"/>
          <w:lang w:val="sl-SI"/>
        </w:rPr>
        <w:t xml:space="preserve">se koristi kao veza između bombermana i eksplozije (ali i neprijatelja) pošto se sama lokacija bombermana ne upisuje u mapu nego se iscrtava pojedinačno preko </w:t>
      </w:r>
      <w:r w:rsidR="00827723">
        <w:rPr>
          <w:i/>
          <w:szCs w:val="24"/>
          <w:lang w:val="sl-SI"/>
        </w:rPr>
        <w:t>char_spawn</w:t>
      </w:r>
      <w:r w:rsidR="00827723">
        <w:rPr>
          <w:szCs w:val="24"/>
          <w:lang w:val="sl-SI"/>
        </w:rPr>
        <w:t>.</w:t>
      </w:r>
    </w:p>
    <w:p w:rsidR="00344F86" w:rsidRDefault="00344F86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344F86" w:rsidRDefault="00344F86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344F86" w:rsidRDefault="00344F86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344F86" w:rsidRDefault="00344F86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344F86" w:rsidRPr="00827723" w:rsidRDefault="00344F86" w:rsidP="006D4E91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6D4E91">
      <w:pPr>
        <w:tabs>
          <w:tab w:val="right" w:leader="dot" w:pos="8789"/>
        </w:tabs>
        <w:ind w:firstLine="0"/>
        <w:rPr>
          <w:b/>
          <w:lang w:val="sl-SI"/>
        </w:rPr>
      </w:pPr>
      <w:r>
        <w:rPr>
          <w:b/>
          <w:lang w:val="sl-SI"/>
        </w:rPr>
        <w:lastRenderedPageBreak/>
        <w:t>Postavljanje i širenje eksplozije</w:t>
      </w:r>
    </w:p>
    <w:p w:rsidR="000A1807" w:rsidRDefault="000A1807">
      <w:pPr>
        <w:tabs>
          <w:tab w:val="right" w:leader="dot" w:pos="8789"/>
        </w:tabs>
        <w:ind w:firstLine="0"/>
        <w:rPr>
          <w:lang w:val="sl-SI"/>
        </w:rPr>
      </w:pPr>
      <w:r>
        <w:rPr>
          <w:b/>
          <w:lang w:val="sl-SI"/>
        </w:rPr>
        <w:t xml:space="preserve">       </w:t>
      </w:r>
      <w:r>
        <w:rPr>
          <w:lang w:val="sl-SI"/>
        </w:rPr>
        <w:t xml:space="preserve">Glavna funkcija za proveravanje eksplozija se zove </w:t>
      </w:r>
      <w:r>
        <w:rPr>
          <w:i/>
          <w:lang w:val="sl-SI"/>
        </w:rPr>
        <w:t xml:space="preserve">place_explosion </w:t>
      </w:r>
      <w:r>
        <w:rPr>
          <w:lang w:val="sl-SI"/>
        </w:rPr>
        <w:t xml:space="preserve">koja dirketno u zavisnosti od smera i polja postavlja eksploziju. Unutar ove funkcije se takođe proverava da li se eksplozija sme prostirati u zatadom smeru. </w:t>
      </w:r>
      <w:r w:rsidR="00B50F79">
        <w:rPr>
          <w:lang w:val="sl-SI"/>
        </w:rPr>
        <w:t xml:space="preserve">Ova funkcija se poziva unutar </w:t>
      </w:r>
      <w:r w:rsidR="00B50F79">
        <w:rPr>
          <w:i/>
          <w:lang w:val="sl-SI"/>
        </w:rPr>
        <w:t xml:space="preserve">detonate, </w:t>
      </w:r>
      <w:r w:rsidR="00B50F79">
        <w:rPr>
          <w:lang w:val="sl-SI"/>
        </w:rPr>
        <w:t xml:space="preserve">dok funkcija </w:t>
      </w:r>
      <w:r w:rsidR="00B50F79">
        <w:rPr>
          <w:i/>
          <w:lang w:val="sl-SI"/>
        </w:rPr>
        <w:t xml:space="preserve">check_and_remove_explosions </w:t>
      </w:r>
      <w:r>
        <w:rPr>
          <w:lang w:val="sl-SI"/>
        </w:rPr>
        <w:t xml:space="preserve">za svaku postavljenu eksploziju proverava da li je istekla. Eksplozija se pamti kao struktura </w:t>
      </w:r>
      <w:r>
        <w:rPr>
          <w:i/>
          <w:lang w:val="sl-SI"/>
        </w:rPr>
        <w:t>explosion_t</w:t>
      </w:r>
      <w:r>
        <w:rPr>
          <w:lang w:val="sl-SI"/>
        </w:rPr>
        <w:t>.</w:t>
      </w:r>
    </w:p>
    <w:p w:rsidR="00B50F79" w:rsidRDefault="00B50F79">
      <w:pPr>
        <w:tabs>
          <w:tab w:val="right" w:leader="dot" w:pos="8789"/>
        </w:tabs>
        <w:ind w:firstLine="0"/>
        <w:rPr>
          <w:lang w:val="sl-SI"/>
        </w:rPr>
      </w:pPr>
    </w:p>
    <w:p w:rsidR="00B50F79" w:rsidRPr="000A1807" w:rsidRDefault="00B50F79">
      <w:pPr>
        <w:tabs>
          <w:tab w:val="right" w:leader="dot" w:pos="8789"/>
        </w:tabs>
        <w:ind w:firstLine="0"/>
        <w:rPr>
          <w:lang/>
        </w:rPr>
      </w:pPr>
      <w:r>
        <w:rPr>
          <w:lang w:val="sl-SI"/>
        </w:rPr>
        <w:t xml:space="preserve">    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sectPr w:rsidR="00086008" w:rsidSect="00AD67BD">
      <w:headerReference w:type="default" r:id="rId10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EA6" w:rsidRDefault="00662EA6">
      <w:r>
        <w:separator/>
      </w:r>
    </w:p>
  </w:endnote>
  <w:endnote w:type="continuationSeparator" w:id="0">
    <w:p w:rsidR="00662EA6" w:rsidRDefault="00662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EA6" w:rsidRDefault="00662EA6">
      <w:r>
        <w:separator/>
      </w:r>
    </w:p>
  </w:footnote>
  <w:footnote w:type="continuationSeparator" w:id="0">
    <w:p w:rsidR="00662EA6" w:rsidRDefault="00662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560FFA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 w:rsidR="00BF033D">
      <w:rPr>
        <w:lang w:val="sl-SI"/>
      </w:rPr>
      <w:instrText xml:space="preserve"> REF _Ref471876445 \h </w:instrText>
    </w:r>
    <w:r>
      <w:rPr>
        <w:lang w:val="sl-SI"/>
      </w:rPr>
    </w:r>
    <w:r>
      <w:rPr>
        <w:lang w:val="sl-SI"/>
      </w:rPr>
      <w:fldChar w:fldCharType="separate"/>
    </w:r>
    <w:r w:rsidR="00086008">
      <w:rPr>
        <w:lang w:val="sl-SI"/>
      </w:rPr>
      <w:t>Literatura</w:t>
    </w:r>
    <w:r>
      <w:rPr>
        <w:lang w:val="sl-SI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32BF"/>
    <w:multiLevelType w:val="hybridMultilevel"/>
    <w:tmpl w:val="07824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9D204F"/>
    <w:multiLevelType w:val="hybridMultilevel"/>
    <w:tmpl w:val="51D8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4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5">
    <w:nsid w:val="58E8020C"/>
    <w:multiLevelType w:val="hybridMultilevel"/>
    <w:tmpl w:val="6EFC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008"/>
    <w:rsid w:val="00026929"/>
    <w:rsid w:val="00027775"/>
    <w:rsid w:val="00086008"/>
    <w:rsid w:val="00094BF2"/>
    <w:rsid w:val="000A1807"/>
    <w:rsid w:val="000B2DAF"/>
    <w:rsid w:val="00171186"/>
    <w:rsid w:val="00231573"/>
    <w:rsid w:val="00236E5A"/>
    <w:rsid w:val="0024280A"/>
    <w:rsid w:val="00344F86"/>
    <w:rsid w:val="0037042F"/>
    <w:rsid w:val="0039616D"/>
    <w:rsid w:val="003D0025"/>
    <w:rsid w:val="0041115B"/>
    <w:rsid w:val="004311AB"/>
    <w:rsid w:val="004A60C8"/>
    <w:rsid w:val="004B4216"/>
    <w:rsid w:val="00501BAF"/>
    <w:rsid w:val="00513E13"/>
    <w:rsid w:val="00517A6A"/>
    <w:rsid w:val="00536164"/>
    <w:rsid w:val="00560FFA"/>
    <w:rsid w:val="005B501A"/>
    <w:rsid w:val="005E2DB7"/>
    <w:rsid w:val="00646C18"/>
    <w:rsid w:val="00653269"/>
    <w:rsid w:val="00662EA6"/>
    <w:rsid w:val="006A6C11"/>
    <w:rsid w:val="006B2CE0"/>
    <w:rsid w:val="006B71EA"/>
    <w:rsid w:val="006D4E91"/>
    <w:rsid w:val="007633A7"/>
    <w:rsid w:val="00827723"/>
    <w:rsid w:val="00862721"/>
    <w:rsid w:val="008E119C"/>
    <w:rsid w:val="008F0C06"/>
    <w:rsid w:val="008F1CE8"/>
    <w:rsid w:val="0094586E"/>
    <w:rsid w:val="00951629"/>
    <w:rsid w:val="00952D2A"/>
    <w:rsid w:val="009857F6"/>
    <w:rsid w:val="009A29B1"/>
    <w:rsid w:val="009C41D8"/>
    <w:rsid w:val="00A07D1E"/>
    <w:rsid w:val="00A315F4"/>
    <w:rsid w:val="00A73B40"/>
    <w:rsid w:val="00A8518B"/>
    <w:rsid w:val="00AA056E"/>
    <w:rsid w:val="00AD67BD"/>
    <w:rsid w:val="00AF6F26"/>
    <w:rsid w:val="00B50F79"/>
    <w:rsid w:val="00BC601E"/>
    <w:rsid w:val="00BF033D"/>
    <w:rsid w:val="00C12DBD"/>
    <w:rsid w:val="00C2559D"/>
    <w:rsid w:val="00C8391B"/>
    <w:rsid w:val="00D22293"/>
    <w:rsid w:val="00D27468"/>
    <w:rsid w:val="00D50B10"/>
    <w:rsid w:val="00DC7CCC"/>
    <w:rsid w:val="00E61FC7"/>
    <w:rsid w:val="00E74409"/>
    <w:rsid w:val="00E90CE5"/>
    <w:rsid w:val="00E9219C"/>
    <w:rsid w:val="00F31E0D"/>
    <w:rsid w:val="00FA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13E13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13E13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513E13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13E13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513E13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513E13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513E13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513E13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513E13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513E13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513E13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513E13"/>
    <w:pPr>
      <w:ind w:left="200"/>
    </w:pPr>
  </w:style>
  <w:style w:type="paragraph" w:styleId="Header">
    <w:name w:val="header"/>
    <w:basedOn w:val="Normal"/>
    <w:rsid w:val="00513E13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513E13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513E13"/>
  </w:style>
  <w:style w:type="paragraph" w:styleId="TOC3">
    <w:name w:val="toc 3"/>
    <w:basedOn w:val="Normal"/>
    <w:next w:val="Normal"/>
    <w:autoRedefine/>
    <w:semiHidden/>
    <w:rsid w:val="00513E13"/>
    <w:pPr>
      <w:ind w:left="400"/>
    </w:pPr>
  </w:style>
  <w:style w:type="paragraph" w:styleId="TOC4">
    <w:name w:val="toc 4"/>
    <w:basedOn w:val="Normal"/>
    <w:next w:val="Normal"/>
    <w:autoRedefine/>
    <w:semiHidden/>
    <w:rsid w:val="00513E13"/>
    <w:pPr>
      <w:ind w:left="600"/>
    </w:pPr>
  </w:style>
  <w:style w:type="paragraph" w:styleId="TOC5">
    <w:name w:val="toc 5"/>
    <w:basedOn w:val="Normal"/>
    <w:next w:val="Normal"/>
    <w:autoRedefine/>
    <w:semiHidden/>
    <w:rsid w:val="00513E13"/>
    <w:pPr>
      <w:ind w:left="800"/>
    </w:pPr>
  </w:style>
  <w:style w:type="paragraph" w:styleId="TOC6">
    <w:name w:val="toc 6"/>
    <w:basedOn w:val="Normal"/>
    <w:next w:val="Normal"/>
    <w:autoRedefine/>
    <w:semiHidden/>
    <w:rsid w:val="00513E13"/>
    <w:pPr>
      <w:ind w:left="1000"/>
    </w:pPr>
  </w:style>
  <w:style w:type="paragraph" w:styleId="TOC7">
    <w:name w:val="toc 7"/>
    <w:basedOn w:val="Normal"/>
    <w:next w:val="Normal"/>
    <w:autoRedefine/>
    <w:semiHidden/>
    <w:rsid w:val="00513E13"/>
    <w:pPr>
      <w:ind w:left="1200"/>
    </w:pPr>
  </w:style>
  <w:style w:type="paragraph" w:styleId="TOC8">
    <w:name w:val="toc 8"/>
    <w:basedOn w:val="Normal"/>
    <w:next w:val="Normal"/>
    <w:autoRedefine/>
    <w:semiHidden/>
    <w:rsid w:val="00513E13"/>
    <w:pPr>
      <w:ind w:left="1400"/>
    </w:pPr>
  </w:style>
  <w:style w:type="paragraph" w:styleId="TOC9">
    <w:name w:val="toc 9"/>
    <w:basedOn w:val="Normal"/>
    <w:next w:val="Normal"/>
    <w:autoRedefine/>
    <w:semiHidden/>
    <w:rsid w:val="00513E13"/>
    <w:pPr>
      <w:ind w:left="1600"/>
    </w:pPr>
  </w:style>
  <w:style w:type="character" w:styleId="Hyperlink">
    <w:name w:val="Hyperlink"/>
    <w:basedOn w:val="DefaultParagraphFont"/>
    <w:rsid w:val="00513E13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862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72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D4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862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7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Pad\Downloads\ispitni_rad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ispitni_rad (1).dot</Template>
  <TotalTime>156</TotalTime>
  <Pages>7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6723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LenovoPad</dc:creator>
  <cp:lastModifiedBy>student</cp:lastModifiedBy>
  <cp:revision>20</cp:revision>
  <dcterms:created xsi:type="dcterms:W3CDTF">2018-06-05T18:01:00Z</dcterms:created>
  <dcterms:modified xsi:type="dcterms:W3CDTF">2019-06-12T09:24:00Z</dcterms:modified>
</cp:coreProperties>
</file>